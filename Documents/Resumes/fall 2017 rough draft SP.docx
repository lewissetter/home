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uthor"/>
        <w:tag w:val=""/>
        <w:id w:val="-1057703664"/>
        <w:placeholder>
          <w:docPart w:val="4F048D9194B444C9B75BFD9AED9C8E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23C645F0" w14:textId="77777777" w:rsidR="00320560" w:rsidRDefault="006C4219">
          <w:pPr>
            <w:pStyle w:val="Title"/>
          </w:pPr>
          <w:r>
            <w:t>Lewis Setter</w:t>
          </w:r>
        </w:p>
      </w:sdtContent>
    </w:sdt>
    <w:p w14:paraId="0875C27C" w14:textId="77777777" w:rsidR="00320560" w:rsidRDefault="00655305" w:rsidP="00A16D47">
      <w:r>
        <w:t>7891 Anchor Dr</w:t>
      </w:r>
      <w:r w:rsidR="00320560">
        <w:t xml:space="preserve"> | </w:t>
      </w:r>
      <w:r>
        <w:t>Longmont, 80504 CO</w:t>
      </w:r>
      <w:r w:rsidR="00320560">
        <w:t xml:space="preserve"> | </w:t>
      </w:r>
      <w:r>
        <w:t>(913) 957-5271 | ljsetter@mines.edu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14:paraId="4C55385F" w14:textId="77777777" w:rsidTr="00320560">
        <w:sdt>
          <w:sdtPr>
            <w:id w:val="1987511812"/>
            <w:placeholder>
              <w:docPart w:val="11EBE8EE02CE49DF92ABADF8DBE945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28B2CEAA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14:paraId="6EAF0B66" w14:textId="77777777" w:rsidR="00F75D2E" w:rsidRDefault="00F75D2E">
            <w:pPr>
              <w:pStyle w:val="Heading1"/>
            </w:pPr>
          </w:p>
        </w:tc>
      </w:tr>
      <w:tr w:rsidR="00F75D2E" w14:paraId="4DC533F1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7C607923" w14:textId="5116C667" w:rsidR="00F75D2E" w:rsidRDefault="00210355">
            <w:r>
              <w:t xml:space="preserve">An internship </w:t>
            </w:r>
            <w:r w:rsidR="00167A52">
              <w:t xml:space="preserve">with a focus </w:t>
            </w:r>
            <w:r w:rsidR="00716C50">
              <w:t xml:space="preserve">on </w:t>
            </w:r>
            <w:bookmarkStart w:id="0" w:name="_GoBack"/>
            <w:bookmarkEnd w:id="0"/>
            <w:r w:rsidR="003632C3">
              <w:t>signal processing</w:t>
            </w:r>
          </w:p>
        </w:tc>
        <w:tc>
          <w:tcPr>
            <w:tcW w:w="1379" w:type="dxa"/>
          </w:tcPr>
          <w:p w14:paraId="1C1431BF" w14:textId="77777777" w:rsidR="00F75D2E" w:rsidRDefault="00F75D2E"/>
        </w:tc>
      </w:tr>
      <w:tr w:rsidR="00F75D2E" w14:paraId="6EF67941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2166904D" w14:textId="77777777" w:rsidR="00F75D2E" w:rsidRDefault="00716C50">
            <w:pPr>
              <w:pStyle w:val="Heading1"/>
            </w:pPr>
            <w:sdt>
              <w:sdtPr>
                <w:id w:val="1896543230"/>
                <w:placeholder>
                  <w:docPart w:val="CF79FA0CD31A420385340EF15901A41F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Education</w:t>
                </w:r>
              </w:sdtContent>
            </w:sdt>
          </w:p>
        </w:tc>
        <w:tc>
          <w:tcPr>
            <w:tcW w:w="1379" w:type="dxa"/>
          </w:tcPr>
          <w:p w14:paraId="76BA9517" w14:textId="77777777" w:rsidR="00F75D2E" w:rsidRDefault="00F75D2E">
            <w:pPr>
              <w:pStyle w:val="Heading1"/>
            </w:pPr>
          </w:p>
        </w:tc>
      </w:tr>
      <w:tr w:rsidR="00F75D2E" w14:paraId="7183BE17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0096B405" w14:textId="77777777" w:rsidR="00F75D2E" w:rsidRDefault="00655305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Colorado School of Mines</w:t>
            </w:r>
          </w:p>
        </w:tc>
        <w:tc>
          <w:tcPr>
            <w:tcW w:w="1379" w:type="dxa"/>
          </w:tcPr>
          <w:p w14:paraId="3084CB9B" w14:textId="77777777" w:rsidR="00F75D2E" w:rsidRDefault="00655305">
            <w:r>
              <w:t>May 2019</w:t>
            </w:r>
          </w:p>
        </w:tc>
      </w:tr>
      <w:tr w:rsidR="00F75D2E" w14:paraId="317AFCE6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66207A51" w14:textId="77777777" w:rsidR="00655305" w:rsidRDefault="00655305" w:rsidP="00320560">
            <w:pPr>
              <w:pStyle w:val="ListBullet"/>
            </w:pPr>
            <w:r>
              <w:t>B.S. Electrical Engineering</w:t>
            </w:r>
          </w:p>
          <w:p w14:paraId="070164B3" w14:textId="77777777" w:rsidR="00655305" w:rsidRDefault="00655305" w:rsidP="00320560">
            <w:pPr>
              <w:pStyle w:val="ListBullet"/>
            </w:pPr>
            <w:r>
              <w:t>Computer Science Minor</w:t>
            </w:r>
          </w:p>
          <w:p w14:paraId="5B80D063" w14:textId="77777777" w:rsidR="00655305" w:rsidRDefault="00655305" w:rsidP="00320560">
            <w:pPr>
              <w:pStyle w:val="ListBullet"/>
            </w:pPr>
            <w:r>
              <w:t>3.9 GPA</w:t>
            </w:r>
          </w:p>
          <w:p w14:paraId="2E347B3D" w14:textId="6DDFBA10" w:rsidR="00B16F1E" w:rsidRDefault="00B16F1E" w:rsidP="00B16F1E">
            <w:pPr>
              <w:pStyle w:val="ListBullet"/>
            </w:pPr>
            <w:r>
              <w:t xml:space="preserve">Related Coursework: embedded systems, analog </w:t>
            </w:r>
            <w:r w:rsidR="003632C3">
              <w:t>systems</w:t>
            </w:r>
            <w:r>
              <w:t xml:space="preserve">, </w:t>
            </w:r>
            <w:r w:rsidR="00167A52">
              <w:t xml:space="preserve">feedback </w:t>
            </w:r>
            <w:r>
              <w:t>control, data</w:t>
            </w:r>
            <w:r w:rsidR="00276E83">
              <w:t xml:space="preserve"> structures,</w:t>
            </w:r>
            <w:r>
              <w:t xml:space="preserve"> thermodynamics</w:t>
            </w:r>
          </w:p>
          <w:p w14:paraId="77C749FE" w14:textId="5CFE7EF6" w:rsidR="0065176A" w:rsidRDefault="0065176A" w:rsidP="00B16F1E">
            <w:pPr>
              <w:pStyle w:val="ListBullet"/>
            </w:pPr>
            <w:r>
              <w:t>Upcomi</w:t>
            </w:r>
            <w:r w:rsidR="004E7B0B">
              <w:t>ng C</w:t>
            </w:r>
            <w:r>
              <w:t>oursework: DSP, electromagnetics, software engineering</w:t>
            </w:r>
            <w:r w:rsidR="00370EFA">
              <w:t xml:space="preserve"> in Java</w:t>
            </w:r>
            <w:r>
              <w:t>, algorithms</w:t>
            </w:r>
          </w:p>
        </w:tc>
        <w:tc>
          <w:tcPr>
            <w:tcW w:w="1379" w:type="dxa"/>
            <w:tcMar>
              <w:bottom w:w="230" w:type="dxa"/>
            </w:tcMar>
          </w:tcPr>
          <w:p w14:paraId="336E81EC" w14:textId="77777777" w:rsidR="00F75D2E" w:rsidRDefault="00F75D2E"/>
        </w:tc>
      </w:tr>
      <w:tr w:rsidR="00F75D2E" w14:paraId="3C9D7A66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5644C5F1" w14:textId="77777777" w:rsidR="00F75D2E" w:rsidRDefault="00716C50">
            <w:pPr>
              <w:pStyle w:val="Heading1"/>
            </w:pPr>
            <w:sdt>
              <w:sdtPr>
                <w:id w:val="657741879"/>
                <w:placeholder>
                  <w:docPart w:val="4A6517E2E9A64745B4EC9B9AE6838B38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Skills &amp; Abilities</w:t>
                </w:r>
              </w:sdtContent>
            </w:sdt>
          </w:p>
        </w:tc>
        <w:tc>
          <w:tcPr>
            <w:tcW w:w="1379" w:type="dxa"/>
          </w:tcPr>
          <w:p w14:paraId="276A85D8" w14:textId="77777777" w:rsidR="00F75D2E" w:rsidRDefault="00F75D2E">
            <w:pPr>
              <w:pStyle w:val="Heading1"/>
            </w:pPr>
          </w:p>
        </w:tc>
      </w:tr>
      <w:tr w:rsidR="00DE2D82" w14:paraId="685149CB" w14:textId="77777777" w:rsidTr="00320560">
        <w:tc>
          <w:tcPr>
            <w:tcW w:w="7981" w:type="dxa"/>
            <w:tcMar>
              <w:top w:w="29" w:type="dxa"/>
              <w:bottom w:w="29" w:type="dxa"/>
              <w:right w:w="144" w:type="dxa"/>
            </w:tcMar>
          </w:tcPr>
          <w:p w14:paraId="006D671C" w14:textId="77777777" w:rsidR="00DE2D82" w:rsidRDefault="00DE2D82" w:rsidP="00DE2D82">
            <w:r>
              <w:t>Hardware</w:t>
            </w:r>
          </w:p>
        </w:tc>
        <w:tc>
          <w:tcPr>
            <w:tcW w:w="1379" w:type="dxa"/>
          </w:tcPr>
          <w:p w14:paraId="00195EAA" w14:textId="77777777" w:rsidR="00DE2D82" w:rsidRDefault="00DE2D82" w:rsidP="00DE2D82"/>
        </w:tc>
      </w:tr>
      <w:tr w:rsidR="00DE2D82" w14:paraId="28344AC4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1C1B6D21" w14:textId="4096BA5F" w:rsidR="00167A52" w:rsidRDefault="00A81DE9" w:rsidP="00167A52">
            <w:pPr>
              <w:pStyle w:val="ListBullet"/>
            </w:pPr>
            <w:r>
              <w:t>Capable of</w:t>
            </w:r>
            <w:r w:rsidR="00DE2D82">
              <w:t xml:space="preserve"> </w:t>
            </w:r>
            <w:r>
              <w:t>developing</w:t>
            </w:r>
            <w:r w:rsidR="00DE2D82">
              <w:t xml:space="preserve"> microcontrollers</w:t>
            </w:r>
            <w:r w:rsidR="003632C3">
              <w:t xml:space="preserve"> and FPGAs</w:t>
            </w:r>
            <w:r w:rsidR="00DE2D82">
              <w:t xml:space="preserve"> </w:t>
            </w:r>
            <w:r>
              <w:t>for</w:t>
            </w:r>
            <w:r w:rsidR="00DE2D82">
              <w:t xml:space="preserve"> simple applications</w:t>
            </w:r>
          </w:p>
          <w:p w14:paraId="5195AAC5" w14:textId="6D81DF0A" w:rsidR="003632C3" w:rsidRDefault="000B69AA" w:rsidP="003632C3">
            <w:pPr>
              <w:pStyle w:val="ListBullet"/>
            </w:pPr>
            <w:r>
              <w:t xml:space="preserve">Familiar with oscilloscopes, </w:t>
            </w:r>
            <w:r w:rsidR="003632C3">
              <w:t>DMMs</w:t>
            </w:r>
            <w:r>
              <w:t>, power supplies</w:t>
            </w:r>
          </w:p>
          <w:p w14:paraId="48F73C0A" w14:textId="5A5BBB15" w:rsidR="00167A52" w:rsidRDefault="003632C3" w:rsidP="00167A52">
            <w:pPr>
              <w:pStyle w:val="ListBullet"/>
            </w:pPr>
            <w:r>
              <w:t>Comfortable soldering on PCBs</w:t>
            </w:r>
          </w:p>
        </w:tc>
        <w:tc>
          <w:tcPr>
            <w:tcW w:w="1379" w:type="dxa"/>
          </w:tcPr>
          <w:p w14:paraId="4FC73475" w14:textId="77777777" w:rsidR="00DE2D82" w:rsidRDefault="00DE2D82" w:rsidP="00DE2D82"/>
        </w:tc>
      </w:tr>
      <w:tr w:rsidR="00DE2D82" w14:paraId="5345D748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79250802" w14:textId="77777777" w:rsidR="00DE2D82" w:rsidRDefault="00DE2D82" w:rsidP="00DE2D82">
            <w:r>
              <w:t>Software</w:t>
            </w:r>
          </w:p>
        </w:tc>
        <w:tc>
          <w:tcPr>
            <w:tcW w:w="1379" w:type="dxa"/>
          </w:tcPr>
          <w:p w14:paraId="1CB12785" w14:textId="77777777" w:rsidR="00DE2D82" w:rsidRDefault="00DE2D82" w:rsidP="00DE2D82"/>
        </w:tc>
      </w:tr>
      <w:tr w:rsidR="00DE2D82" w14:paraId="7CD90DB1" w14:textId="77777777" w:rsidTr="00320560">
        <w:tc>
          <w:tcPr>
            <w:tcW w:w="7981" w:type="dxa"/>
            <w:tcMar>
              <w:right w:w="144" w:type="dxa"/>
            </w:tcMar>
          </w:tcPr>
          <w:p w14:paraId="3960C750" w14:textId="6D48EDC1" w:rsidR="00DE2D82" w:rsidRDefault="00DE2D82" w:rsidP="00DE2D82">
            <w:pPr>
              <w:pStyle w:val="ListBullet"/>
            </w:pPr>
            <w:r>
              <w:t xml:space="preserve">Fluent in C++, working </w:t>
            </w:r>
            <w:r w:rsidR="004E7B0B">
              <w:t>with</w:t>
            </w:r>
            <w:r>
              <w:t xml:space="preserve"> C in embedded systems</w:t>
            </w:r>
          </w:p>
          <w:p w14:paraId="50CB1FF4" w14:textId="7782D1AD" w:rsidR="00DE2D82" w:rsidRDefault="00276E83" w:rsidP="00645832">
            <w:pPr>
              <w:pStyle w:val="ListBullet"/>
            </w:pPr>
            <w:r>
              <w:t>Learning</w:t>
            </w:r>
            <w:r w:rsidR="00DE2D82">
              <w:t xml:space="preserve"> MATLAB</w:t>
            </w:r>
            <w:r w:rsidR="00645832">
              <w:t xml:space="preserve"> </w:t>
            </w:r>
            <w:r w:rsidR="00DE2D82">
              <w:t>in the context of signal processing, simulation, data collection</w:t>
            </w:r>
          </w:p>
          <w:p w14:paraId="03CA9467" w14:textId="0DABF4AF" w:rsidR="00370EFA" w:rsidRDefault="00370EFA" w:rsidP="00DE2D82">
            <w:pPr>
              <w:pStyle w:val="ListBullet"/>
            </w:pPr>
            <w:r>
              <w:t>Familiar with Verilog</w:t>
            </w:r>
          </w:p>
          <w:p w14:paraId="588BF516" w14:textId="5BF63881" w:rsidR="00DE2D82" w:rsidRDefault="00276E83" w:rsidP="00370EFA">
            <w:pPr>
              <w:pStyle w:val="ListBullet"/>
            </w:pPr>
            <w:r>
              <w:t>Able to quickly model problems</w:t>
            </w:r>
            <w:r w:rsidR="00DE2D82">
              <w:t xml:space="preserve"> </w:t>
            </w:r>
            <w:r w:rsidR="00167A52">
              <w:t>in</w:t>
            </w:r>
            <w:r w:rsidR="00DE2D82">
              <w:t xml:space="preserve"> Python</w:t>
            </w:r>
          </w:p>
        </w:tc>
        <w:tc>
          <w:tcPr>
            <w:tcW w:w="1379" w:type="dxa"/>
          </w:tcPr>
          <w:p w14:paraId="0C4637D8" w14:textId="77777777" w:rsidR="00DE2D82" w:rsidRDefault="00DE2D82" w:rsidP="00DE2D82"/>
        </w:tc>
      </w:tr>
      <w:tr w:rsidR="00DE2D82" w14:paraId="7CF8AE5A" w14:textId="77777777" w:rsidTr="00320560">
        <w:sdt>
          <w:sdtPr>
            <w:id w:val="93044505"/>
            <w:placeholder>
              <w:docPart w:val="E1541BC9BE4D4B2A842E99DFF8958A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2DEF304B" w14:textId="77777777" w:rsidR="00DE2D82" w:rsidRDefault="00DE2D82" w:rsidP="00DE2D82">
                <w:r>
                  <w:t>Communication</w:t>
                </w:r>
              </w:p>
            </w:tc>
          </w:sdtContent>
        </w:sdt>
        <w:tc>
          <w:tcPr>
            <w:tcW w:w="1379" w:type="dxa"/>
          </w:tcPr>
          <w:p w14:paraId="4C1C83CA" w14:textId="77777777" w:rsidR="00DE2D82" w:rsidRDefault="00DE2D82" w:rsidP="00DE2D82"/>
        </w:tc>
      </w:tr>
      <w:tr w:rsidR="00DE2D82" w14:paraId="2AA2F640" w14:textId="77777777" w:rsidTr="00320560">
        <w:tc>
          <w:tcPr>
            <w:tcW w:w="7981" w:type="dxa"/>
            <w:tcMar>
              <w:right w:w="144" w:type="dxa"/>
            </w:tcMar>
          </w:tcPr>
          <w:p w14:paraId="784B513C" w14:textId="0A518763" w:rsidR="00DE2D82" w:rsidRDefault="00DE2D82" w:rsidP="0065176A">
            <w:pPr>
              <w:pStyle w:val="ListBullet"/>
            </w:pPr>
            <w:r>
              <w:t xml:space="preserve">Presented weekly research updates to </w:t>
            </w:r>
            <w:r w:rsidR="003632C3">
              <w:t xml:space="preserve">a team of </w:t>
            </w:r>
            <w:r>
              <w:t>colleagues and professors</w:t>
            </w:r>
          </w:p>
          <w:p w14:paraId="6A49462E" w14:textId="71142E9E" w:rsidR="00167A52" w:rsidRDefault="00954C55" w:rsidP="00DE2D82">
            <w:pPr>
              <w:pStyle w:val="ListBullet"/>
            </w:pPr>
            <w:r>
              <w:t>Collaborated</w:t>
            </w:r>
            <w:r w:rsidR="00167A52">
              <w:t xml:space="preserve"> </w:t>
            </w:r>
            <w:r>
              <w:t>with professors on</w:t>
            </w:r>
            <w:r w:rsidR="00167A52">
              <w:t xml:space="preserve"> instructional videos </w:t>
            </w:r>
            <w:r w:rsidR="00276E83">
              <w:t>to</w:t>
            </w:r>
            <w:r w:rsidR="00167A52">
              <w:t xml:space="preserve"> expose new students </w:t>
            </w:r>
            <w:r w:rsidR="004E7B0B">
              <w:t xml:space="preserve">to </w:t>
            </w:r>
            <w:r w:rsidR="003632C3">
              <w:t>digital design</w:t>
            </w:r>
          </w:p>
        </w:tc>
        <w:tc>
          <w:tcPr>
            <w:tcW w:w="1379" w:type="dxa"/>
          </w:tcPr>
          <w:p w14:paraId="18164D5F" w14:textId="77777777" w:rsidR="00DE2D82" w:rsidRDefault="00DE2D82" w:rsidP="00DE2D82"/>
        </w:tc>
      </w:tr>
      <w:tr w:rsidR="00DE2D82" w14:paraId="1DABE46F" w14:textId="77777777" w:rsidTr="00320560">
        <w:sdt>
          <w:sdtPr>
            <w:id w:val="93044513"/>
            <w:placeholder>
              <w:docPart w:val="478C55A47FD2452D8BB50DC18FF7BA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48CDCCB1" w14:textId="77777777" w:rsidR="00DE2D82" w:rsidRDefault="00DE2D82" w:rsidP="00DE2D82">
                <w:r>
                  <w:t>Leadership</w:t>
                </w:r>
              </w:p>
            </w:tc>
          </w:sdtContent>
        </w:sdt>
        <w:tc>
          <w:tcPr>
            <w:tcW w:w="1379" w:type="dxa"/>
          </w:tcPr>
          <w:p w14:paraId="1A327B2B" w14:textId="77777777" w:rsidR="00DE2D82" w:rsidRDefault="00DE2D82" w:rsidP="00DE2D82"/>
        </w:tc>
      </w:tr>
      <w:tr w:rsidR="00DE2D82" w14:paraId="73D3344A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4C506446" w14:textId="2AEC123D" w:rsidR="00167A52" w:rsidRDefault="00954C55" w:rsidP="00DE2D82">
            <w:pPr>
              <w:pStyle w:val="ListBullet"/>
            </w:pPr>
            <w:r>
              <w:t>Led</w:t>
            </w:r>
            <w:r w:rsidR="00167A52">
              <w:t xml:space="preserve"> a small rese</w:t>
            </w:r>
            <w:r w:rsidR="00D86385">
              <w:t xml:space="preserve">arch group by </w:t>
            </w:r>
            <w:r w:rsidR="00716C50">
              <w:t>organizing meetings</w:t>
            </w:r>
            <w:r w:rsidR="00D86385">
              <w:t xml:space="preserve"> and </w:t>
            </w:r>
            <w:r w:rsidR="00A81DE9">
              <w:t xml:space="preserve">by </w:t>
            </w:r>
            <w:r w:rsidR="00D86385">
              <w:t>assigning tasks to each member</w:t>
            </w:r>
          </w:p>
          <w:p w14:paraId="6667388F" w14:textId="3B3E686B" w:rsidR="003632C3" w:rsidRDefault="00954C55" w:rsidP="003632C3">
            <w:pPr>
              <w:pStyle w:val="ListBullet"/>
            </w:pPr>
            <w:r>
              <w:t>Coordinated</w:t>
            </w:r>
            <w:r w:rsidR="003632C3">
              <w:t xml:space="preserve"> offensive and defensive schemes </w:t>
            </w:r>
            <w:r>
              <w:t>for</w:t>
            </w:r>
            <w:r w:rsidR="003632C3">
              <w:t xml:space="preserve"> Rugby in practice and during live play</w:t>
            </w:r>
          </w:p>
        </w:tc>
        <w:tc>
          <w:tcPr>
            <w:tcW w:w="1379" w:type="dxa"/>
          </w:tcPr>
          <w:p w14:paraId="20F1B5AB" w14:textId="77777777" w:rsidR="00DE2D82" w:rsidRDefault="00DE2D82" w:rsidP="00DE2D82"/>
        </w:tc>
      </w:tr>
      <w:tr w:rsidR="00DE2D82" w14:paraId="1A9A903B" w14:textId="77777777" w:rsidTr="00320560">
        <w:tc>
          <w:tcPr>
            <w:tcW w:w="7981" w:type="dxa"/>
            <w:tcMar>
              <w:bottom w:w="0" w:type="dxa"/>
              <w:right w:w="144" w:type="dxa"/>
            </w:tcMar>
          </w:tcPr>
          <w:p w14:paraId="0889EC8E" w14:textId="77777777" w:rsidR="00DE2D82" w:rsidRDefault="00716C50" w:rsidP="00DE2D82">
            <w:pPr>
              <w:pStyle w:val="Heading1"/>
            </w:pPr>
            <w:sdt>
              <w:sdtPr>
                <w:id w:val="-5209806"/>
                <w:placeholder>
                  <w:docPart w:val="2FC83F1535BB44E5A2B06FFFBB17958A"/>
                </w:placeholder>
                <w:temporary/>
                <w:showingPlcHdr/>
                <w15:appearance w15:val="hidden"/>
              </w:sdtPr>
              <w:sdtEndPr/>
              <w:sdtContent>
                <w:r w:rsidR="00DE2D82">
                  <w:t>Experience</w:t>
                </w:r>
              </w:sdtContent>
            </w:sdt>
          </w:p>
        </w:tc>
        <w:tc>
          <w:tcPr>
            <w:tcW w:w="1379" w:type="dxa"/>
          </w:tcPr>
          <w:p w14:paraId="2E44A5D4" w14:textId="77777777" w:rsidR="00DE2D82" w:rsidRDefault="00DE2D82" w:rsidP="00DE2D82">
            <w:pPr>
              <w:pStyle w:val="Heading1"/>
            </w:pPr>
          </w:p>
        </w:tc>
      </w:tr>
      <w:tr w:rsidR="00DE2D82" w14:paraId="1A691257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369BF596" w14:textId="77777777" w:rsidR="00DE2D82" w:rsidRDefault="00DE2D82" w:rsidP="00DE2D82">
            <w:r>
              <w:t>Researcher, Energy Modeling Group</w:t>
            </w:r>
          </w:p>
          <w:p w14:paraId="18294047" w14:textId="77777777" w:rsidR="00DE2D82" w:rsidRDefault="00DE2D82" w:rsidP="00DE2D82">
            <w:pPr>
              <w:rPr>
                <w:rStyle w:val="Emphasis"/>
              </w:rPr>
            </w:pPr>
            <w:r>
              <w:rPr>
                <w:rStyle w:val="Emphasis"/>
              </w:rPr>
              <w:t>CSM Mechanical Engineering Dept</w:t>
            </w:r>
          </w:p>
        </w:tc>
        <w:tc>
          <w:tcPr>
            <w:tcW w:w="1379" w:type="dxa"/>
          </w:tcPr>
          <w:p w14:paraId="0193B3E5" w14:textId="77777777" w:rsidR="00DE2D82" w:rsidRDefault="00DE2D82" w:rsidP="00DE2D82">
            <w:r>
              <w:t>May 2017 to present</w:t>
            </w:r>
          </w:p>
        </w:tc>
      </w:tr>
      <w:tr w:rsidR="00DE2D82" w14:paraId="7D13922A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4BF14549" w14:textId="6550E2C4" w:rsidR="00DE2D82" w:rsidRDefault="00954C55" w:rsidP="00DE2D82">
            <w:pPr>
              <w:pStyle w:val="ListBullet"/>
            </w:pPr>
            <w:r>
              <w:t>Simulated</w:t>
            </w:r>
            <w:r w:rsidR="00DE2D82">
              <w:t xml:space="preserve"> energy use in single family homes to evaluate construction methods</w:t>
            </w:r>
          </w:p>
          <w:p w14:paraId="01FBD0E9" w14:textId="3BC8A291" w:rsidR="00DE2D82" w:rsidRDefault="00954C55" w:rsidP="00DE2D82">
            <w:pPr>
              <w:pStyle w:val="ListBullet"/>
            </w:pPr>
            <w:r>
              <w:t>Authored</w:t>
            </w:r>
            <w:r w:rsidR="00DE2D82">
              <w:t xml:space="preserve"> a journal paper regarding </w:t>
            </w:r>
            <w:r w:rsidR="00A81DE9">
              <w:t xml:space="preserve">energy use in </w:t>
            </w:r>
            <w:r w:rsidR="00DE2D82">
              <w:t xml:space="preserve">cross </w:t>
            </w:r>
            <w:r w:rsidR="00A81DE9">
              <w:t>laminated timber buildings</w:t>
            </w:r>
          </w:p>
          <w:p w14:paraId="348A2C19" w14:textId="05E52845" w:rsidR="00DE2D82" w:rsidRDefault="00A81DE9" w:rsidP="00DE2D82">
            <w:pPr>
              <w:pStyle w:val="ListBullet"/>
            </w:pPr>
            <w:r>
              <w:t>Assisted with</w:t>
            </w:r>
            <w:r w:rsidR="0065176A">
              <w:t xml:space="preserve"> </w:t>
            </w:r>
            <w:r>
              <w:t>instrumentation</w:t>
            </w:r>
            <w:r w:rsidR="00DE2D82">
              <w:t xml:space="preserve"> in a</w:t>
            </w:r>
            <w:r>
              <w:t xml:space="preserve"> thermal science lab</w:t>
            </w:r>
            <w:r w:rsidR="0065176A">
              <w:t xml:space="preserve"> </w:t>
            </w:r>
          </w:p>
        </w:tc>
        <w:tc>
          <w:tcPr>
            <w:tcW w:w="1379" w:type="dxa"/>
          </w:tcPr>
          <w:p w14:paraId="33CA906E" w14:textId="77777777" w:rsidR="00DE2D82" w:rsidRDefault="00DE2D82" w:rsidP="00DE2D82"/>
        </w:tc>
      </w:tr>
    </w:tbl>
    <w:p w14:paraId="72DB5D06" w14:textId="77777777" w:rsidR="00F75D2E" w:rsidRDefault="00F75D2E"/>
    <w:sectPr w:rsidR="00F75D2E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A8F75" w14:textId="77777777" w:rsidR="0046515E" w:rsidRDefault="0046515E">
      <w:r>
        <w:separator/>
      </w:r>
    </w:p>
  </w:endnote>
  <w:endnote w:type="continuationSeparator" w:id="0">
    <w:p w14:paraId="2707F64D" w14:textId="77777777" w:rsidR="0046515E" w:rsidRDefault="0046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C2BEE" w14:textId="5E1FF9F6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2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67DDD" w14:textId="77777777" w:rsidR="0046515E" w:rsidRDefault="0046515E">
      <w:r>
        <w:separator/>
      </w:r>
    </w:p>
  </w:footnote>
  <w:footnote w:type="continuationSeparator" w:id="0">
    <w:p w14:paraId="42653CD0" w14:textId="77777777" w:rsidR="0046515E" w:rsidRDefault="0046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05"/>
    <w:rsid w:val="000173E6"/>
    <w:rsid w:val="000B69AA"/>
    <w:rsid w:val="00167A52"/>
    <w:rsid w:val="00210355"/>
    <w:rsid w:val="00276E83"/>
    <w:rsid w:val="00320560"/>
    <w:rsid w:val="003374AD"/>
    <w:rsid w:val="00340E7A"/>
    <w:rsid w:val="003632C3"/>
    <w:rsid w:val="00370EFA"/>
    <w:rsid w:val="0046515E"/>
    <w:rsid w:val="004C2A48"/>
    <w:rsid w:val="004D2FE7"/>
    <w:rsid w:val="004E7B0B"/>
    <w:rsid w:val="004F1FE0"/>
    <w:rsid w:val="00645832"/>
    <w:rsid w:val="0065176A"/>
    <w:rsid w:val="00655305"/>
    <w:rsid w:val="00680F99"/>
    <w:rsid w:val="006C02D2"/>
    <w:rsid w:val="006C4219"/>
    <w:rsid w:val="00716C50"/>
    <w:rsid w:val="00751890"/>
    <w:rsid w:val="007A70AF"/>
    <w:rsid w:val="00954C55"/>
    <w:rsid w:val="009D5439"/>
    <w:rsid w:val="00A16D47"/>
    <w:rsid w:val="00A81DE9"/>
    <w:rsid w:val="00AD4F91"/>
    <w:rsid w:val="00AE61C8"/>
    <w:rsid w:val="00B16F1E"/>
    <w:rsid w:val="00CC4642"/>
    <w:rsid w:val="00D54384"/>
    <w:rsid w:val="00D86385"/>
    <w:rsid w:val="00DC384E"/>
    <w:rsid w:val="00DE2D82"/>
    <w:rsid w:val="00EC6713"/>
    <w:rsid w:val="00F06D44"/>
    <w:rsid w:val="00F75D2E"/>
    <w:rsid w:val="00F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oNotEmbedSmartTags/>
  <w:decimalSymbol w:val="."/>
  <w:listSeparator w:val=","/>
  <w14:docId w14:val="6F904647"/>
  <w15:docId w15:val="{C66D49DD-0DE6-4EA3-B25B-264E4657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DE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set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048D9194B444C9B75BFD9AED9C8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FBA77-9800-41E1-8E3B-63EDB5CBC72E}"/>
      </w:docPartPr>
      <w:docPartBody>
        <w:p w:rsidR="007F1DA9" w:rsidRDefault="007F1DA9">
          <w:pPr>
            <w:pStyle w:val="4F048D9194B444C9B75BFD9AED9C8E94"/>
          </w:pPr>
          <w:r>
            <w:t>Your Name</w:t>
          </w:r>
        </w:p>
      </w:docPartBody>
    </w:docPart>
    <w:docPart>
      <w:docPartPr>
        <w:name w:val="11EBE8EE02CE49DF92ABADF8DBE94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3F007-EBF6-4705-9081-61B24D60F0F8}"/>
      </w:docPartPr>
      <w:docPartBody>
        <w:p w:rsidR="007F1DA9" w:rsidRDefault="007F1DA9">
          <w:pPr>
            <w:pStyle w:val="11EBE8EE02CE49DF92ABADF8DBE945D1"/>
          </w:pPr>
          <w:r>
            <w:t>Objective</w:t>
          </w:r>
        </w:p>
      </w:docPartBody>
    </w:docPart>
    <w:docPart>
      <w:docPartPr>
        <w:name w:val="CF79FA0CD31A420385340EF15901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8C97-9FDD-40BA-BF06-0FCD4C343B94}"/>
      </w:docPartPr>
      <w:docPartBody>
        <w:p w:rsidR="007F1DA9" w:rsidRDefault="007F1DA9">
          <w:pPr>
            <w:pStyle w:val="CF79FA0CD31A420385340EF15901A41F"/>
          </w:pPr>
          <w:r>
            <w:t>Education</w:t>
          </w:r>
        </w:p>
      </w:docPartBody>
    </w:docPart>
    <w:docPart>
      <w:docPartPr>
        <w:name w:val="4A6517E2E9A64745B4EC9B9AE6838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B647B-C3E6-4644-99BA-57567F9D9549}"/>
      </w:docPartPr>
      <w:docPartBody>
        <w:p w:rsidR="007F1DA9" w:rsidRDefault="007F1DA9">
          <w:pPr>
            <w:pStyle w:val="4A6517E2E9A64745B4EC9B9AE6838B38"/>
          </w:pPr>
          <w:r>
            <w:t>Skills &amp; Abilities</w:t>
          </w:r>
        </w:p>
      </w:docPartBody>
    </w:docPart>
    <w:docPart>
      <w:docPartPr>
        <w:name w:val="E1541BC9BE4D4B2A842E99DFF8958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7760F-9306-4FF8-9A0C-16E6F3754C13}"/>
      </w:docPartPr>
      <w:docPartBody>
        <w:p w:rsidR="007F1DA9" w:rsidRDefault="00BC367A" w:rsidP="00BC367A">
          <w:pPr>
            <w:pStyle w:val="E1541BC9BE4D4B2A842E99DFF8958ACC"/>
          </w:pPr>
          <w:r>
            <w:t>Communication</w:t>
          </w:r>
        </w:p>
      </w:docPartBody>
    </w:docPart>
    <w:docPart>
      <w:docPartPr>
        <w:name w:val="478C55A47FD2452D8BB50DC18FF7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BC8A5-C970-49A4-8CB5-5030134CF2A5}"/>
      </w:docPartPr>
      <w:docPartBody>
        <w:p w:rsidR="007F1DA9" w:rsidRDefault="00BC367A" w:rsidP="00BC367A">
          <w:pPr>
            <w:pStyle w:val="478C55A47FD2452D8BB50DC18FF7BA90"/>
          </w:pPr>
          <w:r>
            <w:t>Leadership</w:t>
          </w:r>
        </w:p>
      </w:docPartBody>
    </w:docPart>
    <w:docPart>
      <w:docPartPr>
        <w:name w:val="2FC83F1535BB44E5A2B06FFFBB179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1740C-9677-4BCF-AF7C-DA527047DD36}"/>
      </w:docPartPr>
      <w:docPartBody>
        <w:p w:rsidR="007F1DA9" w:rsidRDefault="00BC367A" w:rsidP="00BC367A">
          <w:pPr>
            <w:pStyle w:val="2FC83F1535BB44E5A2B06FFFBB17958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7A"/>
    <w:rsid w:val="007F1DA9"/>
    <w:rsid w:val="00BC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048D9194B444C9B75BFD9AED9C8E94">
    <w:name w:val="4F048D9194B444C9B75BFD9AED9C8E94"/>
  </w:style>
  <w:style w:type="paragraph" w:customStyle="1" w:styleId="6431FC52D3DA4F5D96C41054128F0186">
    <w:name w:val="6431FC52D3DA4F5D96C41054128F0186"/>
  </w:style>
  <w:style w:type="paragraph" w:customStyle="1" w:styleId="D486A81CEDF742B0BF7DE7D6EDC0A9AA">
    <w:name w:val="D486A81CEDF742B0BF7DE7D6EDC0A9AA"/>
  </w:style>
  <w:style w:type="paragraph" w:customStyle="1" w:styleId="DDED1641DD6745638F46B4081C3C771C">
    <w:name w:val="DDED1641DD6745638F46B4081C3C771C"/>
  </w:style>
  <w:style w:type="paragraph" w:customStyle="1" w:styleId="2150CF28E85F4AD2B9000F9205C00C6E">
    <w:name w:val="2150CF28E85F4AD2B9000F9205C00C6E"/>
  </w:style>
  <w:style w:type="paragraph" w:customStyle="1" w:styleId="11EBE8EE02CE49DF92ABADF8DBE945D1">
    <w:name w:val="11EBE8EE02CE49DF92ABADF8DBE945D1"/>
  </w:style>
  <w:style w:type="paragraph" w:customStyle="1" w:styleId="0AD6F5184A41497CA28D12072371EA59">
    <w:name w:val="0AD6F5184A41497CA28D12072371EA59"/>
  </w:style>
  <w:style w:type="paragraph" w:customStyle="1" w:styleId="CF79FA0CD31A420385340EF15901A41F">
    <w:name w:val="CF79FA0CD31A420385340EF15901A41F"/>
  </w:style>
  <w:style w:type="paragraph" w:customStyle="1" w:styleId="3B0CA05174604C6D8A145DBE744BC935">
    <w:name w:val="3B0CA05174604C6D8A145DBE744BC935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FCC0DA2102C84EABBC108EFBC81CFBEB">
    <w:name w:val="FCC0DA2102C84EABBC108EFBC81CFBEB"/>
  </w:style>
  <w:style w:type="paragraph" w:customStyle="1" w:styleId="3E95D7A167CB4E34BA2BA3EA61B27F7C">
    <w:name w:val="3E95D7A167CB4E34BA2BA3EA61B27F7C"/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DA44CCB24B3E4C358130F7F3A8D980D8">
    <w:name w:val="DA44CCB24B3E4C358130F7F3A8D980D8"/>
  </w:style>
  <w:style w:type="paragraph" w:customStyle="1" w:styleId="4A6517E2E9A64745B4EC9B9AE6838B38">
    <w:name w:val="4A6517E2E9A64745B4EC9B9AE6838B38"/>
  </w:style>
  <w:style w:type="paragraph" w:customStyle="1" w:styleId="DBA559F1F4D54D2FB2AA83D94673B33E">
    <w:name w:val="DBA559F1F4D54D2FB2AA83D94673B33E"/>
  </w:style>
  <w:style w:type="paragraph" w:customStyle="1" w:styleId="ADA9C4ED10D54E718773064D3AD5E25C">
    <w:name w:val="ADA9C4ED10D54E718773064D3AD5E25C"/>
  </w:style>
  <w:style w:type="paragraph" w:customStyle="1" w:styleId="43EFBD29BE964936990F8B1EC112A013">
    <w:name w:val="43EFBD29BE964936990F8B1EC112A013"/>
  </w:style>
  <w:style w:type="paragraph" w:customStyle="1" w:styleId="05E2075FC4484FBC938F33E032280568">
    <w:name w:val="05E2075FC4484FBC938F33E032280568"/>
  </w:style>
  <w:style w:type="paragraph" w:customStyle="1" w:styleId="E2F079B773DE43E1BF9BDCBE0B18E39D">
    <w:name w:val="E2F079B773DE43E1BF9BDCBE0B18E39D"/>
  </w:style>
  <w:style w:type="paragraph" w:customStyle="1" w:styleId="F769BB5DFE174C748EBDB8D647CA3E92">
    <w:name w:val="F769BB5DFE174C748EBDB8D647CA3E92"/>
  </w:style>
  <w:style w:type="paragraph" w:customStyle="1" w:styleId="7391C2AE98E449FABD2C824BA2161678">
    <w:name w:val="7391C2AE98E449FABD2C824BA2161678"/>
  </w:style>
  <w:style w:type="paragraph" w:customStyle="1" w:styleId="82466E08448849308C2E8EFF4CEF9147">
    <w:name w:val="82466E08448849308C2E8EFF4CEF9147"/>
  </w:style>
  <w:style w:type="paragraph" w:customStyle="1" w:styleId="61DA22BAC87A4DC58AD6419A160B52CE">
    <w:name w:val="61DA22BAC87A4DC58AD6419A160B52CE"/>
  </w:style>
  <w:style w:type="paragraph" w:customStyle="1" w:styleId="8D7CAD7AB66F41109123AC255EE54A55">
    <w:name w:val="8D7CAD7AB66F41109123AC255EE54A55"/>
  </w:style>
  <w:style w:type="paragraph" w:customStyle="1" w:styleId="5FF7BFC8CA0849F7A7C10B209698B5D3">
    <w:name w:val="5FF7BFC8CA0849F7A7C10B209698B5D3"/>
  </w:style>
  <w:style w:type="paragraph" w:customStyle="1" w:styleId="D60F07FB6DB24E4C85DF04D477F454ED">
    <w:name w:val="D60F07FB6DB24E4C85DF04D477F454ED"/>
  </w:style>
  <w:style w:type="paragraph" w:customStyle="1" w:styleId="7D3DB19491CF41FE97A78D0F196617FB">
    <w:name w:val="7D3DB19491CF41FE97A78D0F196617FB"/>
  </w:style>
  <w:style w:type="paragraph" w:customStyle="1" w:styleId="C50411E67900458CA9021A05A70A24BD">
    <w:name w:val="C50411E67900458CA9021A05A70A24BD"/>
  </w:style>
  <w:style w:type="paragraph" w:customStyle="1" w:styleId="CB5F20A5BB9B4CB5BFF7285727F640D8">
    <w:name w:val="CB5F20A5BB9B4CB5BFF7285727F640D8"/>
  </w:style>
  <w:style w:type="paragraph" w:customStyle="1" w:styleId="C2C7D3068885497DA0ED49719BAD36AE">
    <w:name w:val="C2C7D3068885497DA0ED49719BAD36AE"/>
  </w:style>
  <w:style w:type="paragraph" w:customStyle="1" w:styleId="361FCE93CAC54CED86BA0FD550A20DDA">
    <w:name w:val="361FCE93CAC54CED86BA0FD550A20DDA"/>
  </w:style>
  <w:style w:type="paragraph" w:customStyle="1" w:styleId="408E6A67E17545AEA7A62B9ABEC46532">
    <w:name w:val="408E6A67E17545AEA7A62B9ABEC46532"/>
  </w:style>
  <w:style w:type="paragraph" w:customStyle="1" w:styleId="E1541BC9BE4D4B2A842E99DFF8958ACC">
    <w:name w:val="E1541BC9BE4D4B2A842E99DFF8958ACC"/>
    <w:rsid w:val="00BC367A"/>
  </w:style>
  <w:style w:type="paragraph" w:customStyle="1" w:styleId="478C55A47FD2452D8BB50DC18FF7BA90">
    <w:name w:val="478C55A47FD2452D8BB50DC18FF7BA90"/>
    <w:rsid w:val="00BC367A"/>
  </w:style>
  <w:style w:type="paragraph" w:customStyle="1" w:styleId="2FC83F1535BB44E5A2B06FFFBB17958A">
    <w:name w:val="2FC83F1535BB44E5A2B06FFFBB17958A"/>
    <w:rsid w:val="00BC3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1D318484-B45D-45AA-9FE5-9B7C55E3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Setter</dc:creator>
  <cp:keywords/>
  <dc:description/>
  <cp:lastModifiedBy>Lewis Setter</cp:lastModifiedBy>
  <cp:revision>2</cp:revision>
  <dcterms:created xsi:type="dcterms:W3CDTF">2017-09-12T14:06:00Z</dcterms:created>
  <dcterms:modified xsi:type="dcterms:W3CDTF">2017-09-12T14:06:00Z</dcterms:modified>
  <cp:version/>
</cp:coreProperties>
</file>